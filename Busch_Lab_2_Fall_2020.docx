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59159" w14:textId="4615B825" w:rsidR="00324F09" w:rsidRPr="00B460CF" w:rsidRDefault="00D906EC" w:rsidP="00B460C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460CF">
        <w:rPr>
          <w:sz w:val="24"/>
          <w:szCs w:val="24"/>
        </w:rPr>
        <w:t>Lab Name:</w:t>
      </w:r>
      <w:r w:rsidR="00311147">
        <w:rPr>
          <w:sz w:val="24"/>
          <w:szCs w:val="24"/>
        </w:rPr>
        <w:t xml:space="preserve"> Lab 2</w:t>
      </w:r>
      <w:r w:rsidR="00E01275">
        <w:rPr>
          <w:sz w:val="24"/>
          <w:szCs w:val="24"/>
        </w:rPr>
        <w:t xml:space="preserve"> </w:t>
      </w:r>
      <w:r w:rsidR="00311147">
        <w:rPr>
          <w:sz w:val="24"/>
          <w:szCs w:val="24"/>
        </w:rPr>
        <w:t>Exploring Output</w:t>
      </w:r>
    </w:p>
    <w:p w14:paraId="4A95DE4B" w14:textId="0BB57017" w:rsidR="00B460CF" w:rsidRDefault="00B460CF" w:rsidP="00B460CF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00B460CF">
        <w:rPr>
          <w:rFonts w:eastAsiaTheme="minorEastAsia"/>
          <w:sz w:val="24"/>
          <w:szCs w:val="24"/>
        </w:rPr>
        <w:t>Description:</w:t>
      </w:r>
      <w:r w:rsidR="00E01275">
        <w:rPr>
          <w:rFonts w:eastAsiaTheme="minorEastAsia"/>
          <w:sz w:val="24"/>
          <w:szCs w:val="24"/>
        </w:rPr>
        <w:t xml:space="preserve"> This lab is designed to get you familiar </w:t>
      </w:r>
      <w:r w:rsidR="00311147">
        <w:rPr>
          <w:rFonts w:eastAsiaTheme="minorEastAsia"/>
          <w:sz w:val="24"/>
          <w:szCs w:val="24"/>
        </w:rPr>
        <w:t>output to the command prompt using C++. Complete the following problems:</w:t>
      </w:r>
      <w:r w:rsidR="00371938">
        <w:rPr>
          <w:rFonts w:eastAsiaTheme="minorEastAsia"/>
          <w:sz w:val="24"/>
          <w:szCs w:val="24"/>
        </w:rPr>
        <w:br/>
      </w:r>
    </w:p>
    <w:p w14:paraId="5C02A232" w14:textId="27CCEE87" w:rsidR="00311147" w:rsidRDefault="00311147" w:rsidP="00311147">
      <w:pPr>
        <w:pStyle w:val="ListParagraph"/>
        <w:numPr>
          <w:ilvl w:val="1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Write a program that prints out your course schedule for a single week. </w:t>
      </w:r>
      <w:proofErr w:type="gramStart"/>
      <w:r>
        <w:rPr>
          <w:rFonts w:eastAsiaTheme="minorEastAsia"/>
          <w:sz w:val="24"/>
          <w:szCs w:val="24"/>
        </w:rPr>
        <w:t>Here’s</w:t>
      </w:r>
      <w:proofErr w:type="gramEnd"/>
      <w:r>
        <w:rPr>
          <w:rFonts w:eastAsiaTheme="minorEastAsia"/>
          <w:sz w:val="24"/>
          <w:szCs w:val="24"/>
        </w:rPr>
        <w:t xml:space="preserve"> an example of the output for one day:</w:t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  <w:t>Monday</w:t>
      </w:r>
      <w:r>
        <w:rPr>
          <w:rFonts w:eastAsiaTheme="minorEastAsia"/>
          <w:sz w:val="24"/>
          <w:szCs w:val="24"/>
        </w:rPr>
        <w:tab/>
        <w:t>9:00</w:t>
      </w:r>
      <w:r>
        <w:rPr>
          <w:rFonts w:eastAsiaTheme="minorEastAsia"/>
          <w:sz w:val="24"/>
          <w:szCs w:val="24"/>
        </w:rPr>
        <w:tab/>
        <w:t>Computer Science 101</w:t>
      </w:r>
      <w:r>
        <w:rPr>
          <w:rFonts w:eastAsiaTheme="minorEastAsia"/>
          <w:sz w:val="24"/>
          <w:szCs w:val="24"/>
        </w:rPr>
        <w:br/>
        <w:t>Monday</w:t>
      </w:r>
      <w:r>
        <w:rPr>
          <w:rFonts w:eastAsiaTheme="minorEastAsia"/>
          <w:sz w:val="24"/>
          <w:szCs w:val="24"/>
        </w:rPr>
        <w:tab/>
        <w:t xml:space="preserve">11:00 </w:t>
      </w:r>
      <w:r>
        <w:rPr>
          <w:rFonts w:eastAsiaTheme="minorEastAsia"/>
          <w:sz w:val="24"/>
          <w:szCs w:val="24"/>
        </w:rPr>
        <w:tab/>
        <w:t>Physics 201</w:t>
      </w:r>
      <w:r>
        <w:rPr>
          <w:rFonts w:eastAsiaTheme="minorEastAsia"/>
          <w:sz w:val="24"/>
          <w:szCs w:val="24"/>
        </w:rPr>
        <w:br/>
        <w:t>Monday</w:t>
      </w:r>
      <w:r>
        <w:rPr>
          <w:rFonts w:eastAsiaTheme="minorEastAsia"/>
          <w:sz w:val="24"/>
          <w:szCs w:val="24"/>
        </w:rPr>
        <w:tab/>
        <w:t xml:space="preserve">2:00 </w:t>
      </w:r>
      <w:r>
        <w:rPr>
          <w:rFonts w:eastAsiaTheme="minorEastAsia"/>
          <w:sz w:val="24"/>
          <w:szCs w:val="24"/>
        </w:rPr>
        <w:tab/>
        <w:t>Dance 153</w:t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  <w:t xml:space="preserve">Use named string constants wherever possible to avoid retyping any words or numbers. </w:t>
      </w:r>
      <w:r w:rsidR="00371938">
        <w:rPr>
          <w:rFonts w:eastAsiaTheme="minorEastAsia"/>
          <w:sz w:val="24"/>
          <w:szCs w:val="24"/>
        </w:rPr>
        <w:br/>
      </w:r>
    </w:p>
    <w:p w14:paraId="624ED2C0" w14:textId="4B38A0D8" w:rsidR="00311147" w:rsidRDefault="00311147" w:rsidP="00311147">
      <w:pPr>
        <w:pStyle w:val="ListParagraph"/>
        <w:numPr>
          <w:ilvl w:val="1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Write a program that displays a checkerboard pattern made of stars and blanks, as shown below. A checkerboard is </w:t>
      </w:r>
      <w:r w:rsidR="00371938">
        <w:rPr>
          <w:rFonts w:eastAsiaTheme="minorEastAsia"/>
          <w:sz w:val="24"/>
          <w:szCs w:val="24"/>
        </w:rPr>
        <w:t xml:space="preserve">eight squares by eight squares. This will be easier if you first declare two named string constants representing the two different row patterns. </w:t>
      </w:r>
      <w:r w:rsidR="00C15316">
        <w:rPr>
          <w:rFonts w:eastAsiaTheme="minorEastAsia"/>
          <w:sz w:val="24"/>
          <w:szCs w:val="24"/>
        </w:rPr>
        <w:br/>
      </w:r>
      <w:r w:rsidR="00C15316">
        <w:rPr>
          <w:rFonts w:eastAsiaTheme="minorEastAsia"/>
          <w:sz w:val="24"/>
          <w:szCs w:val="24"/>
        </w:rPr>
        <w:br/>
        <w:t xml:space="preserve">     *           *           *           *</w:t>
      </w:r>
      <w:r w:rsidR="00C15316">
        <w:rPr>
          <w:rFonts w:eastAsiaTheme="minorEastAsia"/>
          <w:sz w:val="24"/>
          <w:szCs w:val="24"/>
        </w:rPr>
        <w:br/>
        <w:t>*          *           *           *</w:t>
      </w:r>
      <w:r w:rsidR="00C15316">
        <w:rPr>
          <w:rFonts w:eastAsiaTheme="minorEastAsia"/>
          <w:sz w:val="24"/>
          <w:szCs w:val="24"/>
        </w:rPr>
        <w:br/>
        <w:t xml:space="preserve">     *           *           *           *</w:t>
      </w:r>
      <w:r w:rsidR="00C15316">
        <w:rPr>
          <w:rFonts w:eastAsiaTheme="minorEastAsia"/>
          <w:sz w:val="24"/>
          <w:szCs w:val="24"/>
        </w:rPr>
        <w:br/>
        <w:t>*          *           *           *</w:t>
      </w:r>
      <w:r w:rsidR="00C15316">
        <w:rPr>
          <w:rFonts w:eastAsiaTheme="minorEastAsia"/>
          <w:sz w:val="24"/>
          <w:szCs w:val="24"/>
        </w:rPr>
        <w:br/>
        <w:t xml:space="preserve">     *           *           *           *</w:t>
      </w:r>
      <w:r w:rsidR="00C15316">
        <w:rPr>
          <w:rFonts w:eastAsiaTheme="minorEastAsia"/>
          <w:sz w:val="24"/>
          <w:szCs w:val="24"/>
        </w:rPr>
        <w:br/>
        <w:t>*          *           *           *</w:t>
      </w:r>
      <w:r w:rsidR="00C15316">
        <w:rPr>
          <w:rFonts w:eastAsiaTheme="minorEastAsia"/>
          <w:sz w:val="24"/>
          <w:szCs w:val="24"/>
        </w:rPr>
        <w:br/>
        <w:t xml:space="preserve">     *           *           *           *</w:t>
      </w:r>
      <w:r w:rsidR="00C15316">
        <w:rPr>
          <w:rFonts w:eastAsiaTheme="minorEastAsia"/>
          <w:sz w:val="24"/>
          <w:szCs w:val="24"/>
        </w:rPr>
        <w:br/>
        <w:t>*          *           *           *</w:t>
      </w:r>
      <w:r w:rsidR="00371938">
        <w:rPr>
          <w:rFonts w:eastAsiaTheme="minorEastAsia"/>
          <w:sz w:val="24"/>
          <w:szCs w:val="24"/>
        </w:rPr>
        <w:br/>
      </w:r>
    </w:p>
    <w:p w14:paraId="7C32E44A" w14:textId="7E55543F" w:rsidR="00371938" w:rsidRDefault="00371938" w:rsidP="00371938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 sure to include appropriate comments in your code, choose meaningful identifiers, and use indentations.</w:t>
      </w:r>
    </w:p>
    <w:p w14:paraId="0E3570D8" w14:textId="4D40E4D6" w:rsidR="002064BE" w:rsidRPr="00B460CF" w:rsidRDefault="002064BE" w:rsidP="00B460CF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Total points possible: </w:t>
      </w:r>
      <w:r w:rsidR="00371938"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>5 points</w:t>
      </w:r>
    </w:p>
    <w:sectPr w:rsidR="002064BE" w:rsidRPr="00B460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26399" w14:textId="77777777" w:rsidR="00E01275" w:rsidRDefault="00E01275" w:rsidP="00B62E2D">
      <w:pPr>
        <w:spacing w:after="0" w:line="240" w:lineRule="auto"/>
      </w:pPr>
      <w:r>
        <w:separator/>
      </w:r>
    </w:p>
  </w:endnote>
  <w:endnote w:type="continuationSeparator" w:id="0">
    <w:p w14:paraId="753E1477" w14:textId="77777777" w:rsidR="00E01275" w:rsidRDefault="00E01275" w:rsidP="00B6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CE4C7" w14:textId="77777777" w:rsidR="00E01275" w:rsidRDefault="00E01275" w:rsidP="00B62E2D">
      <w:pPr>
        <w:spacing w:after="0" w:line="240" w:lineRule="auto"/>
      </w:pPr>
      <w:r>
        <w:separator/>
      </w:r>
    </w:p>
  </w:footnote>
  <w:footnote w:type="continuationSeparator" w:id="0">
    <w:p w14:paraId="0F973228" w14:textId="77777777" w:rsidR="00E01275" w:rsidRDefault="00E01275" w:rsidP="00B62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3114"/>
      <w:gridCol w:w="3132"/>
    </w:tblGrid>
    <w:tr w:rsidR="00B62E2D" w14:paraId="745D6D3B" w14:textId="77777777" w:rsidTr="00B62E2D">
      <w:tc>
        <w:tcPr>
          <w:tcW w:w="3192" w:type="dxa"/>
        </w:tcPr>
        <w:p w14:paraId="57FA82DD" w14:textId="77777777" w:rsidR="00B62E2D" w:rsidRDefault="00530E6C">
          <w:pPr>
            <w:pStyle w:val="Header"/>
          </w:pPr>
          <w:r>
            <w:t>CIS</w:t>
          </w:r>
          <w:r w:rsidR="00B62E2D">
            <w:t>-</w:t>
          </w:r>
          <w:r>
            <w:t>1</w:t>
          </w:r>
          <w:r w:rsidR="00C5005E">
            <w:t>62</w:t>
          </w:r>
        </w:p>
      </w:tc>
      <w:tc>
        <w:tcPr>
          <w:tcW w:w="3192" w:type="dxa"/>
        </w:tcPr>
        <w:p w14:paraId="407B32A6" w14:textId="4B0B6ED0" w:rsidR="00B62E2D" w:rsidRPr="00C5005E" w:rsidRDefault="00666752" w:rsidP="00B62E2D">
          <w:pPr>
            <w:pStyle w:val="Header"/>
            <w:jc w:val="center"/>
          </w:pPr>
          <w:r>
            <w:t>Lab 2</w:t>
          </w:r>
        </w:p>
      </w:tc>
      <w:tc>
        <w:tcPr>
          <w:tcW w:w="3192" w:type="dxa"/>
        </w:tcPr>
        <w:p w14:paraId="5152E664" w14:textId="77777777" w:rsidR="00B62E2D" w:rsidRDefault="00C5005E" w:rsidP="00B62E2D">
          <w:pPr>
            <w:pStyle w:val="Header"/>
            <w:jc w:val="right"/>
          </w:pPr>
          <w:r>
            <w:t>C++</w:t>
          </w:r>
        </w:p>
      </w:tc>
    </w:tr>
    <w:tr w:rsidR="00B62E2D" w14:paraId="670C9857" w14:textId="77777777" w:rsidTr="00B62E2D">
      <w:tc>
        <w:tcPr>
          <w:tcW w:w="3192" w:type="dxa"/>
        </w:tcPr>
        <w:p w14:paraId="3F3467A5" w14:textId="77777777" w:rsidR="00B62E2D" w:rsidRDefault="00B62E2D">
          <w:pPr>
            <w:pStyle w:val="Header"/>
          </w:pPr>
        </w:p>
      </w:tc>
      <w:tc>
        <w:tcPr>
          <w:tcW w:w="3192" w:type="dxa"/>
        </w:tcPr>
        <w:p w14:paraId="5878FE7B" w14:textId="77777777" w:rsidR="00B62E2D" w:rsidRDefault="00B62E2D">
          <w:pPr>
            <w:pStyle w:val="Header"/>
          </w:pPr>
        </w:p>
      </w:tc>
      <w:tc>
        <w:tcPr>
          <w:tcW w:w="3192" w:type="dxa"/>
        </w:tcPr>
        <w:p w14:paraId="34C790D9" w14:textId="77777777" w:rsidR="00B62E2D" w:rsidRDefault="00B62E2D" w:rsidP="00B62E2D">
          <w:pPr>
            <w:pStyle w:val="Header"/>
            <w:jc w:val="right"/>
          </w:pPr>
          <w:r>
            <w:t>Instructor: Busch</w:t>
          </w:r>
        </w:p>
      </w:tc>
    </w:tr>
  </w:tbl>
  <w:p w14:paraId="693D34B1" w14:textId="77777777" w:rsidR="00B62E2D" w:rsidRDefault="00B62E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00BF"/>
    <w:multiLevelType w:val="hybridMultilevel"/>
    <w:tmpl w:val="9E802F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E60C50"/>
    <w:multiLevelType w:val="hybridMultilevel"/>
    <w:tmpl w:val="3B7094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570162"/>
    <w:multiLevelType w:val="hybridMultilevel"/>
    <w:tmpl w:val="B1F48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27C6A"/>
    <w:multiLevelType w:val="hybridMultilevel"/>
    <w:tmpl w:val="81FE83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922F6E"/>
    <w:multiLevelType w:val="hybridMultilevel"/>
    <w:tmpl w:val="A00EBF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C3423F"/>
    <w:multiLevelType w:val="hybridMultilevel"/>
    <w:tmpl w:val="572810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2F5CAD"/>
    <w:multiLevelType w:val="hybridMultilevel"/>
    <w:tmpl w:val="20746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F2802"/>
    <w:multiLevelType w:val="hybridMultilevel"/>
    <w:tmpl w:val="3CDC20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3D1826"/>
    <w:multiLevelType w:val="hybridMultilevel"/>
    <w:tmpl w:val="5202A6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0843D9"/>
    <w:multiLevelType w:val="hybridMultilevel"/>
    <w:tmpl w:val="298A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275"/>
    <w:rsid w:val="00095ACE"/>
    <w:rsid w:val="000B1F92"/>
    <w:rsid w:val="000B634D"/>
    <w:rsid w:val="000D1573"/>
    <w:rsid w:val="000F60DF"/>
    <w:rsid w:val="00103BF2"/>
    <w:rsid w:val="00111E29"/>
    <w:rsid w:val="001C5D44"/>
    <w:rsid w:val="001D5778"/>
    <w:rsid w:val="00202DBA"/>
    <w:rsid w:val="002064BE"/>
    <w:rsid w:val="0024689E"/>
    <w:rsid w:val="002A4259"/>
    <w:rsid w:val="002B2BD6"/>
    <w:rsid w:val="002D2AFA"/>
    <w:rsid w:val="00311147"/>
    <w:rsid w:val="00324F09"/>
    <w:rsid w:val="0033014F"/>
    <w:rsid w:val="00335352"/>
    <w:rsid w:val="00371938"/>
    <w:rsid w:val="003E6989"/>
    <w:rsid w:val="004943D8"/>
    <w:rsid w:val="00530E6C"/>
    <w:rsid w:val="00593C34"/>
    <w:rsid w:val="00597883"/>
    <w:rsid w:val="005A0E0C"/>
    <w:rsid w:val="005C72B3"/>
    <w:rsid w:val="005D1CA6"/>
    <w:rsid w:val="005F6BD5"/>
    <w:rsid w:val="00607889"/>
    <w:rsid w:val="00646E35"/>
    <w:rsid w:val="006470A3"/>
    <w:rsid w:val="00666752"/>
    <w:rsid w:val="00666F3C"/>
    <w:rsid w:val="0067028B"/>
    <w:rsid w:val="006D1039"/>
    <w:rsid w:val="006D3A40"/>
    <w:rsid w:val="007017D2"/>
    <w:rsid w:val="007233E1"/>
    <w:rsid w:val="007C3833"/>
    <w:rsid w:val="007F7580"/>
    <w:rsid w:val="00812C50"/>
    <w:rsid w:val="008C3F51"/>
    <w:rsid w:val="00902BE0"/>
    <w:rsid w:val="009135A3"/>
    <w:rsid w:val="0093194F"/>
    <w:rsid w:val="00952D94"/>
    <w:rsid w:val="00A05C70"/>
    <w:rsid w:val="00A62E75"/>
    <w:rsid w:val="00A9092E"/>
    <w:rsid w:val="00AB645A"/>
    <w:rsid w:val="00B13209"/>
    <w:rsid w:val="00B32BD3"/>
    <w:rsid w:val="00B460CF"/>
    <w:rsid w:val="00B62E2D"/>
    <w:rsid w:val="00B96D16"/>
    <w:rsid w:val="00BC2199"/>
    <w:rsid w:val="00C15316"/>
    <w:rsid w:val="00C35ED6"/>
    <w:rsid w:val="00C5005E"/>
    <w:rsid w:val="00C86D50"/>
    <w:rsid w:val="00D31D47"/>
    <w:rsid w:val="00D906EC"/>
    <w:rsid w:val="00DA2E15"/>
    <w:rsid w:val="00DC351B"/>
    <w:rsid w:val="00E01275"/>
    <w:rsid w:val="00E1373D"/>
    <w:rsid w:val="00E340D5"/>
    <w:rsid w:val="00EA2A7D"/>
    <w:rsid w:val="00EA6876"/>
    <w:rsid w:val="00ED6CC9"/>
    <w:rsid w:val="00ED7F59"/>
    <w:rsid w:val="00EE7D09"/>
    <w:rsid w:val="00F0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D7F0"/>
  <w15:docId w15:val="{4EC65629-2641-4160-80FE-1667A582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E2D"/>
  </w:style>
  <w:style w:type="paragraph" w:styleId="Footer">
    <w:name w:val="footer"/>
    <w:basedOn w:val="Normal"/>
    <w:link w:val="FooterChar"/>
    <w:uiPriority w:val="99"/>
    <w:unhideWhenUsed/>
    <w:rsid w:val="00B6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2D"/>
  </w:style>
  <w:style w:type="table" w:styleId="TableGrid">
    <w:name w:val="Table Grid"/>
    <w:basedOn w:val="TableNormal"/>
    <w:uiPriority w:val="59"/>
    <w:rsid w:val="00B62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0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4F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Iowa%20Central%20Community%20College\Classes\C++\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D714FB6C92A40A552136283C912FA" ma:contentTypeVersion="34" ma:contentTypeDescription="Create a new document." ma:contentTypeScope="" ma:versionID="cec75a348875c6d9d1a978ddd546551d">
  <xsd:schema xmlns:xsd="http://www.w3.org/2001/XMLSchema" xmlns:xs="http://www.w3.org/2001/XMLSchema" xmlns:p="http://schemas.microsoft.com/office/2006/metadata/properties" xmlns:ns3="72847a50-b6ea-43cb-8e89-abe0b8562ed6" xmlns:ns4="9863a2ad-4f96-4bec-9e4a-28a71938e8da" targetNamespace="http://schemas.microsoft.com/office/2006/metadata/properties" ma:root="true" ma:fieldsID="6e70b3a50a60f126f0dc2c9db73bfca3" ns3:_="" ns4:_="">
    <xsd:import namespace="72847a50-b6ea-43cb-8e89-abe0b8562ed6"/>
    <xsd:import namespace="9863a2ad-4f96-4bec-9e4a-28a71938e8da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CultureName" minOccurs="0"/>
                <xsd:element ref="ns3:Has_Teacher_Only_SectionGroup" minOccurs="0"/>
                <xsd:element ref="ns3:Is_Collaboration_Space_Locked" minOccurs="0"/>
                <xsd:element ref="ns3:Self_Registration_Enabled0" minOccurs="0"/>
                <xsd:element ref="ns3:Template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TeamsChannelId" minOccurs="0"/>
                <xsd:element ref="ns3:MediaServiceOCR" minOccurs="0"/>
                <xsd:element ref="ns3:IsNotebookLocked" minOccurs="0"/>
                <xsd:element ref="ns3:MediaServiceEventHashCode" minOccurs="0"/>
                <xsd:element ref="ns3:MediaServiceGenerationTime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47a50-b6ea-43cb-8e89-abe0b8562ed6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dexed="tru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5" nillable="true" ma:displayName="Self Registration Enabled" ma:internalName="Self_Registration_Enabled0">
      <xsd:simpleType>
        <xsd:restriction base="dms:Boolean"/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0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1" nillable="true" ma:displayName="MediaServiceLocation" ma:description="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MediaServiceOCR" ma:index="3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ath_Settings" ma:index="37" nillable="true" ma:displayName="Math Settings" ma:internalName="Math_Settings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3a2ad-4f96-4bec-9e4a-28a71938e8d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0 xmlns="72847a50-b6ea-43cb-8e89-abe0b8562ed6" xsi:nil="true"/>
    <Students xmlns="72847a50-b6ea-43cb-8e89-abe0b8562ed6">
      <UserInfo>
        <DisplayName/>
        <AccountId xsi:nil="true"/>
        <AccountType/>
      </UserInfo>
    </Students>
    <Student_Groups xmlns="72847a50-b6ea-43cb-8e89-abe0b8562ed6">
      <UserInfo>
        <DisplayName/>
        <AccountId xsi:nil="true"/>
        <AccountType/>
      </UserInfo>
    </Student_Groups>
    <TeamsChannelId xmlns="72847a50-b6ea-43cb-8e89-abe0b8562ed6" xsi:nil="true"/>
    <Has_Teacher_Only_SectionGroup xmlns="72847a50-b6ea-43cb-8e89-abe0b8562ed6" xsi:nil="true"/>
    <Templates xmlns="72847a50-b6ea-43cb-8e89-abe0b8562ed6" xsi:nil="true"/>
    <CultureName xmlns="72847a50-b6ea-43cb-8e89-abe0b8562ed6" xsi:nil="true"/>
    <AppVersion xmlns="72847a50-b6ea-43cb-8e89-abe0b8562ed6" xsi:nil="true"/>
    <Invited_Teachers xmlns="72847a50-b6ea-43cb-8e89-abe0b8562ed6" xsi:nil="true"/>
    <Invited_Students xmlns="72847a50-b6ea-43cb-8e89-abe0b8562ed6" xsi:nil="true"/>
    <LMS_Mappings xmlns="72847a50-b6ea-43cb-8e89-abe0b8562ed6" xsi:nil="true"/>
    <Self_Registration_Enabled xmlns="72847a50-b6ea-43cb-8e89-abe0b8562ed6" xsi:nil="true"/>
    <Math_Settings xmlns="72847a50-b6ea-43cb-8e89-abe0b8562ed6" xsi:nil="true"/>
    <Teachers xmlns="72847a50-b6ea-43cb-8e89-abe0b8562ed6">
      <UserInfo>
        <DisplayName/>
        <AccountId xsi:nil="true"/>
        <AccountType/>
      </UserInfo>
    </Teachers>
    <DefaultSectionNames xmlns="72847a50-b6ea-43cb-8e89-abe0b8562ed6" xsi:nil="true"/>
    <NotebookType xmlns="72847a50-b6ea-43cb-8e89-abe0b8562ed6" xsi:nil="true"/>
    <Distribution_Groups xmlns="72847a50-b6ea-43cb-8e89-abe0b8562ed6" xsi:nil="true"/>
    <Is_Collaboration_Space_Locked xmlns="72847a50-b6ea-43cb-8e89-abe0b8562ed6" xsi:nil="true"/>
    <FolderType xmlns="72847a50-b6ea-43cb-8e89-abe0b8562ed6" xsi:nil="true"/>
    <Owner xmlns="72847a50-b6ea-43cb-8e89-abe0b8562ed6">
      <UserInfo>
        <DisplayName/>
        <AccountId xsi:nil="true"/>
        <AccountType/>
      </UserInfo>
    </Owner>
    <IsNotebookLocked xmlns="72847a50-b6ea-43cb-8e89-abe0b8562e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88D2CE-719D-4D27-B35B-0BFD2B90F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47a50-b6ea-43cb-8e89-abe0b8562ed6"/>
    <ds:schemaRef ds:uri="9863a2ad-4f96-4bec-9e4a-28a71938e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56C059-89E0-48F6-8686-BCE9FF85269A}">
  <ds:schemaRefs>
    <ds:schemaRef ds:uri="http://schemas.microsoft.com/office/2006/metadata/properties"/>
    <ds:schemaRef ds:uri="9863a2ad-4f96-4bec-9e4a-28a71938e8da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72847a50-b6ea-43cb-8e89-abe0b8562ed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384F603-574D-4025-89BF-F6B4ED8CD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ICCC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Busch</dc:creator>
  <cp:lastModifiedBy>David Busch</cp:lastModifiedBy>
  <cp:revision>2</cp:revision>
  <cp:lastPrinted>2013-09-12T13:56:00Z</cp:lastPrinted>
  <dcterms:created xsi:type="dcterms:W3CDTF">2020-08-30T16:45:00Z</dcterms:created>
  <dcterms:modified xsi:type="dcterms:W3CDTF">2020-08-30T16:45:00Z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0x010100189D714FB6C92A40A552136283C912FA</vt:lpwstr>
  </property>
</Properties>
</file>